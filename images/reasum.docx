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551"/>
        <w:tblOverlap w:val="never"/>
        <w:tblW w:w="1142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50"/>
        <w:gridCol w:w="900"/>
        <w:gridCol w:w="6470"/>
      </w:tblGrid>
      <w:tr w:rsidR="00895EF5" w:rsidTr="00895EF5">
        <w:trPr>
          <w:trHeight w:val="3780"/>
        </w:trPr>
        <w:tc>
          <w:tcPr>
            <w:tcW w:w="4050" w:type="dxa"/>
            <w:vAlign w:val="bottom"/>
          </w:tcPr>
          <w:p w:rsidR="00895EF5" w:rsidRDefault="00895EF5" w:rsidP="00895EF5">
            <w:pPr>
              <w:tabs>
                <w:tab w:val="left" w:pos="990"/>
              </w:tabs>
              <w:jc w:val="center"/>
              <w:rPr>
                <w:rFonts w:ascii="Arial Black" w:hAnsi="Arial Black"/>
                <w:sz w:val="48"/>
                <w:szCs w:val="48"/>
              </w:rPr>
            </w:pPr>
          </w:p>
          <w:p w:rsidR="00895EF5" w:rsidRDefault="00895EF5" w:rsidP="00895EF5">
            <w:pPr>
              <w:tabs>
                <w:tab w:val="left" w:pos="990"/>
              </w:tabs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noProof/>
                <w:sz w:val="48"/>
                <w:szCs w:val="48"/>
                <w:lang w:eastAsia="en-US"/>
              </w:rPr>
              <w:drawing>
                <wp:inline distT="0" distB="0" distL="0" distR="0" wp14:anchorId="26122D20" wp14:editId="2259ED9B">
                  <wp:extent cx="1751330" cy="172212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-pic (1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560" cy="1776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5EF5" w:rsidRPr="001E6A96" w:rsidRDefault="00895EF5" w:rsidP="00895EF5">
            <w:pPr>
              <w:tabs>
                <w:tab w:val="left" w:pos="990"/>
              </w:tabs>
              <w:jc w:val="center"/>
              <w:rPr>
                <w:rFonts w:ascii="Arial Black" w:hAnsi="Arial Black"/>
                <w:sz w:val="40"/>
                <w:szCs w:val="40"/>
              </w:rPr>
            </w:pPr>
            <w:r w:rsidRPr="001E6A96">
              <w:rPr>
                <w:rFonts w:ascii="Arial Black" w:hAnsi="Arial Black"/>
                <w:sz w:val="40"/>
                <w:szCs w:val="40"/>
              </w:rPr>
              <w:t>Darshan jadhav</w:t>
            </w:r>
          </w:p>
        </w:tc>
        <w:tc>
          <w:tcPr>
            <w:tcW w:w="900" w:type="dxa"/>
          </w:tcPr>
          <w:p w:rsidR="00895EF5" w:rsidRDefault="00895EF5" w:rsidP="00895EF5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895EF5" w:rsidRDefault="00895EF5" w:rsidP="00895EF5">
            <w:pPr>
              <w:rPr>
                <w:rFonts w:ascii="Arial Black" w:hAnsi="Arial Black" w:cs="Times New Roman"/>
                <w:sz w:val="36"/>
                <w:szCs w:val="36"/>
              </w:rPr>
            </w:pPr>
            <w:r>
              <w:rPr>
                <w:rStyle w:val="Heading2Char"/>
                <w:rFonts w:ascii="Arial Black" w:hAnsi="Arial Black"/>
                <w:sz w:val="28"/>
                <w:szCs w:val="28"/>
              </w:rPr>
              <w:t>Objective</w:t>
            </w:r>
          </w:p>
          <w:p w:rsidR="00895EF5" w:rsidRPr="00A55938" w:rsidRDefault="00895EF5" w:rsidP="00895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 Black" w:hAnsi="Arial Black" w:cs="Times New Roman"/>
                <w:sz w:val="36"/>
                <w:szCs w:val="36"/>
              </w:rPr>
              <w:tab/>
            </w:r>
            <w:r w:rsidRPr="00B14465">
              <w:rPr>
                <w:rFonts w:ascii="Times New Roman" w:hAnsi="Times New Roman" w:cs="Times New Roman"/>
                <w:sz w:val="28"/>
                <w:szCs w:val="28"/>
              </w:rPr>
              <w:t>To gain knowledge and skills in the field of comme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rce and Information Technology.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work dedication patiently and flexibly.</w:t>
            </w:r>
          </w:p>
          <w:p w:rsidR="00895EF5" w:rsidRDefault="00895EF5" w:rsidP="00895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46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Process to ga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ther information about AI tools.</w:t>
            </w:r>
          </w:p>
          <w:p w:rsidR="00895EF5" w:rsidRDefault="00895EF5" w:rsidP="00895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5EF5" w:rsidRDefault="00895EF5" w:rsidP="00895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5EF5" w:rsidRPr="00E43DD2" w:rsidRDefault="00895EF5" w:rsidP="00895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5EF5" w:rsidTr="00895EF5">
        <w:tc>
          <w:tcPr>
            <w:tcW w:w="4050" w:type="dxa"/>
          </w:tcPr>
          <w:p w:rsidR="00895EF5" w:rsidRPr="00B14465" w:rsidRDefault="00895EF5" w:rsidP="00895EF5">
            <w:pPr>
              <w:pStyle w:val="Heading3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skill</w:t>
            </w:r>
          </w:p>
          <w:p w:rsidR="00895EF5" w:rsidRPr="00B14465" w:rsidRDefault="00895EF5" w:rsidP="00895EF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14465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.</w:t>
            </w:r>
          </w:p>
          <w:p w:rsidR="00895EF5" w:rsidRPr="00B14465" w:rsidRDefault="00895EF5" w:rsidP="00895EF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14465">
              <w:rPr>
                <w:sz w:val="28"/>
                <w:szCs w:val="28"/>
              </w:rPr>
              <w:t>C++</w:t>
            </w:r>
            <w:r>
              <w:rPr>
                <w:sz w:val="28"/>
                <w:szCs w:val="28"/>
              </w:rPr>
              <w:t>.</w:t>
            </w:r>
          </w:p>
          <w:p w:rsidR="00895EF5" w:rsidRPr="00B14465" w:rsidRDefault="00895EF5" w:rsidP="00895EF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technology.</w:t>
            </w:r>
          </w:p>
          <w:p w:rsidR="00895EF5" w:rsidRPr="00B14465" w:rsidRDefault="00895EF5" w:rsidP="00895EF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DBMS.</w:t>
            </w:r>
          </w:p>
          <w:p w:rsidR="00895EF5" w:rsidRPr="00B14465" w:rsidRDefault="00895EF5" w:rsidP="00895EF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14465">
              <w:rPr>
                <w:sz w:val="28"/>
                <w:szCs w:val="28"/>
              </w:rPr>
              <w:t>Stock Market</w:t>
            </w:r>
            <w:r>
              <w:rPr>
                <w:sz w:val="28"/>
                <w:szCs w:val="28"/>
              </w:rPr>
              <w:t>.</w:t>
            </w:r>
          </w:p>
          <w:p w:rsidR="00895EF5" w:rsidRDefault="00895EF5" w:rsidP="00895EF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</w:p>
          <w:p w:rsidR="00895EF5" w:rsidRPr="00E43DD2" w:rsidRDefault="00895EF5" w:rsidP="00895EF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Python.</w:t>
            </w:r>
          </w:p>
          <w:sdt>
            <w:sdtPr>
              <w:id w:val="-1954003311"/>
              <w:placeholder>
                <w:docPart w:val="180D9AD68FD5476689DA0FA0E6D0E9F0"/>
              </w:placeholder>
              <w:temporary/>
              <w:showingPlcHdr/>
              <w15:appearance w15:val="hidden"/>
            </w:sdtPr>
            <w:sdtContent>
              <w:p w:rsidR="00895EF5" w:rsidRPr="00CB0055" w:rsidRDefault="00895EF5" w:rsidP="00895EF5">
                <w:pPr>
                  <w:pStyle w:val="Heading3"/>
                </w:pPr>
                <w:r w:rsidRPr="00B14465">
                  <w:rPr>
                    <w:rFonts w:ascii="Arial Black" w:hAnsi="Arial Black"/>
                    <w:sz w:val="28"/>
                    <w:szCs w:val="28"/>
                  </w:rPr>
                  <w:t>Contact</w:t>
                </w:r>
              </w:p>
            </w:sdtContent>
          </w:sdt>
          <w:p w:rsidR="00895EF5" w:rsidRPr="00284678" w:rsidRDefault="00895EF5" w:rsidP="00895EF5">
            <w:pPr>
              <w:rPr>
                <w:b/>
                <w:sz w:val="24"/>
                <w:szCs w:val="24"/>
              </w:rPr>
            </w:pPr>
            <w:r w:rsidRPr="00284678">
              <w:rPr>
                <w:b/>
                <w:sz w:val="24"/>
                <w:szCs w:val="24"/>
              </w:rPr>
              <w:t>Phone:</w:t>
            </w:r>
          </w:p>
          <w:p w:rsidR="00895EF5" w:rsidRPr="00F842AE" w:rsidRDefault="00895EF5" w:rsidP="00895EF5">
            <w:pPr>
              <w:rPr>
                <w:sz w:val="24"/>
                <w:szCs w:val="24"/>
              </w:rPr>
            </w:pPr>
            <w:r w:rsidRPr="00F842AE">
              <w:rPr>
                <w:sz w:val="24"/>
                <w:szCs w:val="24"/>
              </w:rPr>
              <w:t>9325605848</w:t>
            </w:r>
          </w:p>
          <w:p w:rsidR="00895EF5" w:rsidRPr="00B14465" w:rsidRDefault="00895EF5" w:rsidP="00895EF5">
            <w:pPr>
              <w:rPr>
                <w:sz w:val="28"/>
                <w:szCs w:val="28"/>
              </w:rPr>
            </w:pPr>
          </w:p>
          <w:p w:rsidR="00895EF5" w:rsidRPr="00284678" w:rsidRDefault="00895EF5" w:rsidP="00895EF5">
            <w:pPr>
              <w:rPr>
                <w:b/>
                <w:sz w:val="24"/>
                <w:szCs w:val="24"/>
              </w:rPr>
            </w:pPr>
            <w:r w:rsidRPr="00284678">
              <w:rPr>
                <w:b/>
                <w:sz w:val="24"/>
                <w:szCs w:val="24"/>
              </w:rPr>
              <w:t>Email:</w:t>
            </w:r>
          </w:p>
          <w:p w:rsidR="00895EF5" w:rsidRPr="00F842AE" w:rsidRDefault="00895EF5" w:rsidP="00895EF5">
            <w:pPr>
              <w:rPr>
                <w:sz w:val="24"/>
                <w:szCs w:val="24"/>
              </w:rPr>
            </w:pPr>
            <w:r w:rsidRPr="00F842AE">
              <w:rPr>
                <w:sz w:val="24"/>
                <w:szCs w:val="24"/>
              </w:rPr>
              <w:t>darshjadhav045@gmail.com</w:t>
            </w:r>
          </w:p>
          <w:p w:rsidR="00895EF5" w:rsidRPr="00B14465" w:rsidRDefault="00895EF5" w:rsidP="00895EF5">
            <w:pPr>
              <w:rPr>
                <w:sz w:val="28"/>
                <w:szCs w:val="28"/>
              </w:rPr>
            </w:pPr>
          </w:p>
          <w:p w:rsidR="00895EF5" w:rsidRDefault="00895EF5" w:rsidP="00895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78">
              <w:rPr>
                <w:b/>
                <w:sz w:val="24"/>
                <w:szCs w:val="24"/>
              </w:rPr>
              <w:t>LinkedIn:</w:t>
            </w:r>
            <w:r w:rsidRPr="00F842AE">
              <w:rPr>
                <w:sz w:val="24"/>
                <w:szCs w:val="24"/>
              </w:rPr>
              <w:t xml:space="preserve"> </w:t>
            </w:r>
            <w:hyperlink r:id="rId12" w:history="1">
              <w:r w:rsidRPr="00087B6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www.linkedin.com/in/darshan-jadhav-414575321</w:t>
              </w:r>
            </w:hyperlink>
          </w:p>
          <w:p w:rsidR="00895EF5" w:rsidRPr="00F842AE" w:rsidRDefault="00895EF5" w:rsidP="00895EF5">
            <w:pPr>
              <w:rPr>
                <w:sz w:val="24"/>
                <w:szCs w:val="24"/>
              </w:rPr>
            </w:pPr>
          </w:p>
          <w:p w:rsidR="00895EF5" w:rsidRPr="00284678" w:rsidRDefault="00895EF5" w:rsidP="00895E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4678">
              <w:rPr>
                <w:rFonts w:ascii="Times New Roman" w:hAnsi="Times New Roman" w:cs="Times New Roman"/>
                <w:b/>
                <w:sz w:val="24"/>
                <w:szCs w:val="24"/>
              </w:rPr>
              <w:t>GitHub:</w:t>
            </w:r>
          </w:p>
          <w:p w:rsidR="00895EF5" w:rsidRPr="00284678" w:rsidRDefault="00895EF5" w:rsidP="00895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78">
              <w:rPr>
                <w:rFonts w:ascii="Times New Roman" w:hAnsi="Times New Roman" w:cs="Times New Roman"/>
                <w:sz w:val="24"/>
                <w:szCs w:val="24"/>
              </w:rPr>
              <w:t>https://darsh-45.github.io</w:t>
            </w:r>
          </w:p>
          <w:bookmarkStart w:id="0" w:name="_GoBack" w:displacedByCustomXml="next"/>
          <w:bookmarkEnd w:id="0" w:displacedByCustomXml="next"/>
          <w:sdt>
            <w:sdtPr>
              <w:id w:val="-1444214663"/>
              <w:placeholder>
                <w:docPart w:val="D47DB342B60849189EE04D1F66FC5C83"/>
              </w:placeholder>
              <w:temporary/>
              <w:showingPlcHdr/>
              <w15:appearance w15:val="hidden"/>
            </w:sdtPr>
            <w:sdtContent>
              <w:p w:rsidR="00895EF5" w:rsidRPr="00CB0055" w:rsidRDefault="00895EF5" w:rsidP="00895EF5">
                <w:pPr>
                  <w:pStyle w:val="Heading3"/>
                </w:pPr>
                <w:r w:rsidRPr="00B14465">
                  <w:rPr>
                    <w:rFonts w:ascii="Arial Black" w:hAnsi="Arial Black"/>
                    <w:sz w:val="28"/>
                    <w:szCs w:val="28"/>
                  </w:rPr>
                  <w:t>Hobbies</w:t>
                </w:r>
              </w:p>
            </w:sdtContent>
          </w:sdt>
          <w:p w:rsidR="00895EF5" w:rsidRPr="00B14465" w:rsidRDefault="00895EF5" w:rsidP="00895EF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Cricket</w:t>
            </w:r>
          </w:p>
          <w:p w:rsidR="00895EF5" w:rsidRPr="00B14465" w:rsidRDefault="00895EF5" w:rsidP="00895EF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B14465">
              <w:rPr>
                <w:sz w:val="28"/>
                <w:szCs w:val="28"/>
              </w:rPr>
              <w:t>Kho-Kho</w:t>
            </w:r>
          </w:p>
          <w:p w:rsidR="00895EF5" w:rsidRDefault="00895EF5" w:rsidP="00895EF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B14465">
              <w:rPr>
                <w:sz w:val="28"/>
                <w:szCs w:val="28"/>
              </w:rPr>
              <w:t>Reading books</w:t>
            </w:r>
          </w:p>
          <w:p w:rsidR="00895EF5" w:rsidRPr="00B14465" w:rsidRDefault="00895EF5" w:rsidP="00895EF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Trading</w:t>
            </w:r>
          </w:p>
          <w:p w:rsidR="00895EF5" w:rsidRPr="00B14465" w:rsidRDefault="00895EF5" w:rsidP="00895EF5">
            <w:pPr>
              <w:rPr>
                <w:sz w:val="28"/>
                <w:szCs w:val="28"/>
              </w:rPr>
            </w:pPr>
          </w:p>
          <w:p w:rsidR="00895EF5" w:rsidRDefault="00895EF5" w:rsidP="00895EF5"/>
          <w:p w:rsidR="00895EF5" w:rsidRPr="004D3011" w:rsidRDefault="00895EF5" w:rsidP="00895EF5"/>
        </w:tc>
        <w:tc>
          <w:tcPr>
            <w:tcW w:w="900" w:type="dxa"/>
          </w:tcPr>
          <w:p w:rsidR="00895EF5" w:rsidRDefault="00895EF5" w:rsidP="00895EF5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AA3C1F517724FEB8FBD19177CD76496"/>
              </w:placeholder>
              <w:temporary/>
              <w:showingPlcHdr/>
              <w15:appearance w15:val="hidden"/>
            </w:sdtPr>
            <w:sdtContent>
              <w:p w:rsidR="00895EF5" w:rsidRDefault="00895EF5" w:rsidP="00895EF5">
                <w:pPr>
                  <w:pStyle w:val="Heading2"/>
                </w:pPr>
                <w:r w:rsidRPr="00B14465">
                  <w:rPr>
                    <w:rFonts w:ascii="Arial Black" w:hAnsi="Arial Black"/>
                    <w:sz w:val="28"/>
                    <w:szCs w:val="28"/>
                  </w:rPr>
                  <w:t>EDUCATION</w:t>
                </w:r>
              </w:p>
            </w:sdtContent>
          </w:sdt>
          <w:p w:rsidR="00895EF5" w:rsidRPr="00B14465" w:rsidRDefault="00895EF5" w:rsidP="00895EF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 Black" w:hAnsi="Arial Black" w:cs="Times New Roman"/>
                <w:sz w:val="36"/>
                <w:szCs w:val="36"/>
              </w:rPr>
              <w:t xml:space="preserve">B.com IT perceiving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Pr="00B14465">
              <w:rPr>
                <w:rFonts w:ascii="Times New Roman" w:hAnsi="Times New Roman" w:cs="Times New Roman"/>
                <w:sz w:val="28"/>
                <w:szCs w:val="28"/>
              </w:rPr>
              <w:t>Bac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helor of Information Technology)</w:t>
            </w:r>
          </w:p>
          <w:p w:rsidR="00895EF5" w:rsidRPr="00B14465" w:rsidRDefault="00895EF5" w:rsidP="00895EF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14465">
              <w:rPr>
                <w:rFonts w:ascii="Times New Roman" w:hAnsi="Times New Roman" w:cs="Times New Roman"/>
                <w:sz w:val="28"/>
                <w:szCs w:val="28"/>
              </w:rPr>
              <w:t xml:space="preserve">College – Balwant college, vita. (shivaji university),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Dist - S</w:t>
            </w:r>
            <w:r w:rsidRPr="00B14465">
              <w:rPr>
                <w:rFonts w:ascii="Times New Roman" w:hAnsi="Times New Roman" w:cs="Times New Roman"/>
                <w:sz w:val="28"/>
                <w:szCs w:val="28"/>
              </w:rPr>
              <w:t>angli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Tal- Kolhapur.</w:t>
            </w:r>
          </w:p>
          <w:p w:rsidR="00895EF5" w:rsidRPr="00B14465" w:rsidRDefault="00895EF5" w:rsidP="00895EF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5EF5" w:rsidRPr="005A05EF" w:rsidRDefault="00895EF5" w:rsidP="00895EF5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895EF5" w:rsidRPr="00B14465" w:rsidRDefault="00895EF5" w:rsidP="00895EF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 Black" w:hAnsi="Arial Black" w:cs="Times New Roman"/>
                <w:sz w:val="28"/>
                <w:szCs w:val="28"/>
              </w:rPr>
            </w:pPr>
            <w:r>
              <w:rPr>
                <w:rFonts w:ascii="Arial Black" w:hAnsi="Arial Black" w:cs="Times New Roman"/>
                <w:sz w:val="36"/>
                <w:szCs w:val="36"/>
              </w:rPr>
              <w:t xml:space="preserve">XII </w:t>
            </w:r>
            <w:r w:rsidRPr="00B14465">
              <w:rPr>
                <w:rFonts w:ascii="Times New Roman" w:hAnsi="Times New Roman" w:cs="Times New Roman"/>
                <w:sz w:val="28"/>
                <w:szCs w:val="28"/>
              </w:rPr>
              <w:t>(Feb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2021 To Feb – 2021)</w:t>
            </w:r>
          </w:p>
          <w:p w:rsidR="00895EF5" w:rsidRPr="00B14465" w:rsidRDefault="00895EF5" w:rsidP="00895EF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14465">
              <w:rPr>
                <w:rFonts w:ascii="Times New Roman" w:hAnsi="Times New Roman" w:cs="Times New Roman"/>
                <w:sz w:val="28"/>
                <w:szCs w:val="28"/>
              </w:rPr>
              <w:t>College – Balwant college, vita.</w:t>
            </w:r>
          </w:p>
          <w:p w:rsidR="00895EF5" w:rsidRPr="00B14465" w:rsidRDefault="00895EF5" w:rsidP="00895EF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14465">
              <w:rPr>
                <w:rFonts w:ascii="Times New Roman" w:hAnsi="Times New Roman" w:cs="Times New Roman"/>
                <w:sz w:val="28"/>
                <w:szCs w:val="28"/>
              </w:rPr>
              <w:t>Percentage – 61.33%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95EF5" w:rsidRPr="001B2CF5" w:rsidRDefault="00895EF5" w:rsidP="00895EF5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895EF5" w:rsidRPr="00B14465" w:rsidRDefault="00895EF5" w:rsidP="00895EF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CF5">
              <w:rPr>
                <w:rFonts w:ascii="Arial Black" w:hAnsi="Arial Black" w:cs="Times New Roman"/>
                <w:sz w:val="36"/>
                <w:szCs w:val="36"/>
              </w:rPr>
              <w:t xml:space="preserve">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(March - 2019 To March – 2020</w:t>
            </w:r>
            <w:r w:rsidRPr="00B144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95EF5" w:rsidRPr="00B14465" w:rsidRDefault="00895EF5" w:rsidP="00895EF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14465">
              <w:rPr>
                <w:rFonts w:ascii="Times New Roman" w:hAnsi="Times New Roman" w:cs="Times New Roman"/>
                <w:sz w:val="28"/>
                <w:szCs w:val="28"/>
              </w:rPr>
              <w:t>School – Modern education socity, vita</w:t>
            </w:r>
          </w:p>
          <w:p w:rsidR="00895EF5" w:rsidRPr="00B14465" w:rsidRDefault="00895EF5" w:rsidP="00895EF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14465">
              <w:rPr>
                <w:rFonts w:ascii="Times New Roman" w:hAnsi="Times New Roman" w:cs="Times New Roman"/>
                <w:sz w:val="28"/>
                <w:szCs w:val="28"/>
              </w:rPr>
              <w:t>Percentage – 76.60%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95EF5" w:rsidRPr="00036450" w:rsidRDefault="00895EF5" w:rsidP="00895EF5">
            <w:pPr>
              <w:pStyle w:val="Heading4"/>
            </w:pPr>
          </w:p>
          <w:p w:rsidR="00895EF5" w:rsidRPr="00B14465" w:rsidRDefault="00895EF5" w:rsidP="00895EF5">
            <w:pPr>
              <w:pStyle w:val="Heading2"/>
              <w:rPr>
                <w:rFonts w:ascii="Arial Black" w:hAnsi="Arial Black"/>
                <w:sz w:val="28"/>
                <w:szCs w:val="28"/>
              </w:rPr>
            </w:pPr>
            <w:r w:rsidRPr="00B14465">
              <w:rPr>
                <w:rFonts w:ascii="Arial Black" w:hAnsi="Arial Black"/>
                <w:sz w:val="28"/>
                <w:szCs w:val="28"/>
              </w:rPr>
              <w:t xml:space="preserve">cretificates </w:t>
            </w:r>
          </w:p>
          <w:p w:rsidR="00895EF5" w:rsidRPr="00B14465" w:rsidRDefault="00895EF5" w:rsidP="00895EF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465">
              <w:rPr>
                <w:rFonts w:ascii="Times New Roman" w:hAnsi="Times New Roman" w:cs="Times New Roman"/>
                <w:sz w:val="28"/>
                <w:szCs w:val="28"/>
              </w:rPr>
              <w:t>MSCIT computer course.</w:t>
            </w:r>
          </w:p>
          <w:p w:rsidR="00895EF5" w:rsidRPr="007514A8" w:rsidRDefault="00895EF5" w:rsidP="00895EF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NISM- Investor Certification Examination.</w:t>
            </w:r>
          </w:p>
          <w:p w:rsidR="00895EF5" w:rsidRPr="00B14465" w:rsidRDefault="00895EF5" w:rsidP="00895EF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465">
              <w:rPr>
                <w:rFonts w:ascii="Times New Roman" w:hAnsi="Times New Roman" w:cs="Times New Roman"/>
                <w:sz w:val="28"/>
                <w:szCs w:val="28"/>
              </w:rPr>
              <w:t>Application of AI.</w:t>
            </w:r>
          </w:p>
          <w:p w:rsidR="00895EF5" w:rsidRDefault="00895EF5" w:rsidP="00895EF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chatGPT-4.</w:t>
            </w:r>
          </w:p>
          <w:p w:rsidR="00895EF5" w:rsidRPr="00B14465" w:rsidRDefault="00895EF5" w:rsidP="00895EF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Robotics and AI.</w:t>
            </w:r>
          </w:p>
          <w:p w:rsidR="00895EF5" w:rsidRDefault="00895EF5" w:rsidP="00895EF5">
            <w:pPr>
              <w:pStyle w:val="Heading2"/>
            </w:pPr>
            <w:r>
              <w:t xml:space="preserve">                    </w:t>
            </w:r>
          </w:p>
          <w:p w:rsidR="00895EF5" w:rsidRPr="004D3011" w:rsidRDefault="00895EF5" w:rsidP="00895EF5">
            <w:pPr>
              <w:rPr>
                <w:color w:val="FFFFFF" w:themeColor="background1"/>
              </w:rPr>
            </w:pPr>
          </w:p>
        </w:tc>
      </w:tr>
    </w:tbl>
    <w:p w:rsidR="00FD0E6E" w:rsidRDefault="00FD0E6E"/>
    <w:p w:rsidR="0043117B" w:rsidRDefault="00BC5003" w:rsidP="000C45FF">
      <w:pPr>
        <w:tabs>
          <w:tab w:val="left" w:pos="990"/>
        </w:tabs>
      </w:pPr>
      <w:r>
        <w:t xml:space="preserve"> </w:t>
      </w:r>
      <w:r>
        <w:br w:type="textWrapping" w:clear="all"/>
      </w:r>
    </w:p>
    <w:sectPr w:rsidR="0043117B" w:rsidSect="000C45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ABF" w:rsidRDefault="00366ABF" w:rsidP="000C45FF">
      <w:r>
        <w:separator/>
      </w:r>
    </w:p>
  </w:endnote>
  <w:endnote w:type="continuationSeparator" w:id="0">
    <w:p w:rsidR="00366ABF" w:rsidRDefault="00366AB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816" w:rsidRDefault="00F95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816" w:rsidRDefault="00F958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816" w:rsidRDefault="00F95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ABF" w:rsidRDefault="00366ABF" w:rsidP="000C45FF">
      <w:r>
        <w:separator/>
      </w:r>
    </w:p>
  </w:footnote>
  <w:footnote w:type="continuationSeparator" w:id="0">
    <w:p w:rsidR="00366ABF" w:rsidRDefault="00366AB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816" w:rsidRDefault="00F95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816" w:rsidRDefault="00F95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55FAD"/>
    <w:multiLevelType w:val="hybridMultilevel"/>
    <w:tmpl w:val="54C2E6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22DBA"/>
    <w:multiLevelType w:val="hybridMultilevel"/>
    <w:tmpl w:val="EA6E0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02CBA"/>
    <w:multiLevelType w:val="hybridMultilevel"/>
    <w:tmpl w:val="897AA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45781"/>
    <w:multiLevelType w:val="hybridMultilevel"/>
    <w:tmpl w:val="73C827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09"/>
    <w:rsid w:val="0001232C"/>
    <w:rsid w:val="00036450"/>
    <w:rsid w:val="00094499"/>
    <w:rsid w:val="000C45FF"/>
    <w:rsid w:val="000E3FD1"/>
    <w:rsid w:val="00112054"/>
    <w:rsid w:val="0013446B"/>
    <w:rsid w:val="0014123B"/>
    <w:rsid w:val="001525E1"/>
    <w:rsid w:val="00180329"/>
    <w:rsid w:val="0019001F"/>
    <w:rsid w:val="001A74A5"/>
    <w:rsid w:val="001B2ABD"/>
    <w:rsid w:val="001E0391"/>
    <w:rsid w:val="001E1759"/>
    <w:rsid w:val="001E6A96"/>
    <w:rsid w:val="001F1ECC"/>
    <w:rsid w:val="002400EB"/>
    <w:rsid w:val="00256CF7"/>
    <w:rsid w:val="00281FD5"/>
    <w:rsid w:val="00284678"/>
    <w:rsid w:val="0030481B"/>
    <w:rsid w:val="003156FC"/>
    <w:rsid w:val="0031644D"/>
    <w:rsid w:val="00320074"/>
    <w:rsid w:val="003254B5"/>
    <w:rsid w:val="00347AE0"/>
    <w:rsid w:val="00366ABF"/>
    <w:rsid w:val="0037121F"/>
    <w:rsid w:val="003A6B7D"/>
    <w:rsid w:val="003B06CA"/>
    <w:rsid w:val="004071FC"/>
    <w:rsid w:val="00445947"/>
    <w:rsid w:val="004460D9"/>
    <w:rsid w:val="004813B3"/>
    <w:rsid w:val="00496591"/>
    <w:rsid w:val="004C637D"/>
    <w:rsid w:val="004C63E4"/>
    <w:rsid w:val="004D3011"/>
    <w:rsid w:val="005262AC"/>
    <w:rsid w:val="00536A62"/>
    <w:rsid w:val="00561058"/>
    <w:rsid w:val="005D4676"/>
    <w:rsid w:val="005E39D5"/>
    <w:rsid w:val="005F0927"/>
    <w:rsid w:val="00600670"/>
    <w:rsid w:val="0062123A"/>
    <w:rsid w:val="00646E75"/>
    <w:rsid w:val="006771D0"/>
    <w:rsid w:val="006C2BE1"/>
    <w:rsid w:val="007068D3"/>
    <w:rsid w:val="00715FCB"/>
    <w:rsid w:val="00743101"/>
    <w:rsid w:val="007514A8"/>
    <w:rsid w:val="00764EDC"/>
    <w:rsid w:val="007775E1"/>
    <w:rsid w:val="00777A21"/>
    <w:rsid w:val="007867A0"/>
    <w:rsid w:val="007927F5"/>
    <w:rsid w:val="007C748A"/>
    <w:rsid w:val="00802CA0"/>
    <w:rsid w:val="0084038B"/>
    <w:rsid w:val="00895EF5"/>
    <w:rsid w:val="00903BE8"/>
    <w:rsid w:val="009060B1"/>
    <w:rsid w:val="009260CD"/>
    <w:rsid w:val="00952C25"/>
    <w:rsid w:val="00962198"/>
    <w:rsid w:val="009848E5"/>
    <w:rsid w:val="009B25AC"/>
    <w:rsid w:val="00A2118D"/>
    <w:rsid w:val="00A43C5D"/>
    <w:rsid w:val="00A55938"/>
    <w:rsid w:val="00A66305"/>
    <w:rsid w:val="00A74DD2"/>
    <w:rsid w:val="00AD76E2"/>
    <w:rsid w:val="00B14465"/>
    <w:rsid w:val="00B20152"/>
    <w:rsid w:val="00B312CB"/>
    <w:rsid w:val="00B359E4"/>
    <w:rsid w:val="00B35E74"/>
    <w:rsid w:val="00B57D98"/>
    <w:rsid w:val="00B70850"/>
    <w:rsid w:val="00B91AB7"/>
    <w:rsid w:val="00BB587E"/>
    <w:rsid w:val="00BC5003"/>
    <w:rsid w:val="00C066B6"/>
    <w:rsid w:val="00C37BA1"/>
    <w:rsid w:val="00C4674C"/>
    <w:rsid w:val="00C506CF"/>
    <w:rsid w:val="00C72BED"/>
    <w:rsid w:val="00C9578B"/>
    <w:rsid w:val="00CB0055"/>
    <w:rsid w:val="00D2522B"/>
    <w:rsid w:val="00D34EA8"/>
    <w:rsid w:val="00D422DE"/>
    <w:rsid w:val="00D5459D"/>
    <w:rsid w:val="00D577A0"/>
    <w:rsid w:val="00D90709"/>
    <w:rsid w:val="00DA1F4D"/>
    <w:rsid w:val="00DB2226"/>
    <w:rsid w:val="00DB76AF"/>
    <w:rsid w:val="00DD172A"/>
    <w:rsid w:val="00DF0782"/>
    <w:rsid w:val="00DF53F7"/>
    <w:rsid w:val="00E02B78"/>
    <w:rsid w:val="00E25A26"/>
    <w:rsid w:val="00E4381A"/>
    <w:rsid w:val="00E43DD2"/>
    <w:rsid w:val="00E45910"/>
    <w:rsid w:val="00E55D74"/>
    <w:rsid w:val="00EE2F90"/>
    <w:rsid w:val="00F365C0"/>
    <w:rsid w:val="00F60274"/>
    <w:rsid w:val="00F77FB9"/>
    <w:rsid w:val="00F842AE"/>
    <w:rsid w:val="00F95816"/>
    <w:rsid w:val="00F966BB"/>
    <w:rsid w:val="00FB068F"/>
    <w:rsid w:val="00FD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BE288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D90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darshan-jadhav-414575321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H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0D9AD68FD5476689DA0FA0E6D0E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C3F5A-60E9-421C-A9D7-76C55DC292AC}"/>
      </w:docPartPr>
      <w:docPartBody>
        <w:p w:rsidR="00000000" w:rsidRDefault="007C61CE" w:rsidP="007C61CE">
          <w:pPr>
            <w:pStyle w:val="180D9AD68FD5476689DA0FA0E6D0E9F0"/>
          </w:pPr>
          <w:r w:rsidRPr="00CB0055">
            <w:t>Contact</w:t>
          </w:r>
        </w:p>
      </w:docPartBody>
    </w:docPart>
    <w:docPart>
      <w:docPartPr>
        <w:name w:val="D47DB342B60849189EE04D1F66FC5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C0955-99DA-4791-A896-3CD8516537D0}"/>
      </w:docPartPr>
      <w:docPartBody>
        <w:p w:rsidR="00000000" w:rsidRDefault="007C61CE" w:rsidP="007C61CE">
          <w:pPr>
            <w:pStyle w:val="D47DB342B60849189EE04D1F66FC5C83"/>
          </w:pPr>
          <w:r w:rsidRPr="00CB0055">
            <w:t>Hobbies</w:t>
          </w:r>
        </w:p>
      </w:docPartBody>
    </w:docPart>
    <w:docPart>
      <w:docPartPr>
        <w:name w:val="7AA3C1F517724FEB8FBD19177CD76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00B79-4110-4C2D-BF11-2980C0413F1F}"/>
      </w:docPartPr>
      <w:docPartBody>
        <w:p w:rsidR="00000000" w:rsidRDefault="007C61CE" w:rsidP="007C61CE">
          <w:pPr>
            <w:pStyle w:val="7AA3C1F517724FEB8FBD19177CD76496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62"/>
    <w:rsid w:val="001814E3"/>
    <w:rsid w:val="002D3B92"/>
    <w:rsid w:val="003B0678"/>
    <w:rsid w:val="00425D62"/>
    <w:rsid w:val="004B0ACA"/>
    <w:rsid w:val="00551B78"/>
    <w:rsid w:val="00794D01"/>
    <w:rsid w:val="007C61CE"/>
    <w:rsid w:val="0082574C"/>
    <w:rsid w:val="00925D39"/>
    <w:rsid w:val="009B1454"/>
    <w:rsid w:val="009D2D12"/>
    <w:rsid w:val="00C40C07"/>
    <w:rsid w:val="00D46C83"/>
    <w:rsid w:val="00DC07CD"/>
    <w:rsid w:val="00E561DC"/>
    <w:rsid w:val="00E6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42CB0AB384BE4B0EFF5B64779D828">
    <w:name w:val="BAB42CB0AB384BE4B0EFF5B64779D828"/>
  </w:style>
  <w:style w:type="paragraph" w:customStyle="1" w:styleId="8997A2098A764F6DB346A680D59032CD">
    <w:name w:val="8997A2098A764F6DB346A680D59032CD"/>
  </w:style>
  <w:style w:type="paragraph" w:customStyle="1" w:styleId="F1C9220ECAD5404EAD691467722117C8">
    <w:name w:val="F1C9220ECAD5404EAD691467722117C8"/>
  </w:style>
  <w:style w:type="paragraph" w:customStyle="1" w:styleId="9FB508D6E70D494F863AC2141F2392BB">
    <w:name w:val="9FB508D6E70D494F863AC2141F2392BB"/>
  </w:style>
  <w:style w:type="paragraph" w:customStyle="1" w:styleId="C9F2F169A5E342DF875123AC039C35D1">
    <w:name w:val="C9F2F169A5E342DF875123AC039C35D1"/>
  </w:style>
  <w:style w:type="paragraph" w:customStyle="1" w:styleId="4A7336EBA1354C089A1BA7F81455DF4E">
    <w:name w:val="4A7336EBA1354C089A1BA7F81455DF4E"/>
  </w:style>
  <w:style w:type="paragraph" w:customStyle="1" w:styleId="12D8A8B3C1E84A21A1EEDA76D3AAFEA2">
    <w:name w:val="12D8A8B3C1E84A21A1EEDA76D3AAFEA2"/>
  </w:style>
  <w:style w:type="paragraph" w:customStyle="1" w:styleId="D35435F1EB0544DDBF55EB697AD712F1">
    <w:name w:val="D35435F1EB0544DDBF55EB697AD712F1"/>
  </w:style>
  <w:style w:type="paragraph" w:customStyle="1" w:styleId="2D94521215874A20B4437BFC05D84DA7">
    <w:name w:val="2D94521215874A20B4437BFC05D84DA7"/>
  </w:style>
  <w:style w:type="paragraph" w:customStyle="1" w:styleId="F885A22113EA4EACA83F0327B434C67A">
    <w:name w:val="F885A22113EA4EACA83F0327B434C67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A547123053D44B3ACD449B28CDB08CC">
    <w:name w:val="AA547123053D44B3ACD449B28CDB08CC"/>
  </w:style>
  <w:style w:type="paragraph" w:customStyle="1" w:styleId="0D324675004A402994B77996C1C73177">
    <w:name w:val="0D324675004A402994B77996C1C73177"/>
  </w:style>
  <w:style w:type="paragraph" w:customStyle="1" w:styleId="0D0674B18D2B46BCA1DA423A399CBA8B">
    <w:name w:val="0D0674B18D2B46BCA1DA423A399CBA8B"/>
  </w:style>
  <w:style w:type="paragraph" w:customStyle="1" w:styleId="7BE639CC11F44D1EB4AA04D4EEB546C2">
    <w:name w:val="7BE639CC11F44D1EB4AA04D4EEB546C2"/>
  </w:style>
  <w:style w:type="paragraph" w:customStyle="1" w:styleId="573A6206AA9E49C0901D47DA7289B183">
    <w:name w:val="573A6206AA9E49C0901D47DA7289B183"/>
  </w:style>
  <w:style w:type="paragraph" w:customStyle="1" w:styleId="F772396F97684C9BBC3EF2CFA126BF8A">
    <w:name w:val="F772396F97684C9BBC3EF2CFA126BF8A"/>
  </w:style>
  <w:style w:type="paragraph" w:customStyle="1" w:styleId="50D4F3CA321049FABD34A4AA0290001E">
    <w:name w:val="50D4F3CA321049FABD34A4AA0290001E"/>
  </w:style>
  <w:style w:type="paragraph" w:customStyle="1" w:styleId="08C93DB44473460999DEFB1E15BFDC57">
    <w:name w:val="08C93DB44473460999DEFB1E15BFDC57"/>
  </w:style>
  <w:style w:type="paragraph" w:customStyle="1" w:styleId="73052755F9DD4A69A6F37871AEF25B6E">
    <w:name w:val="73052755F9DD4A69A6F37871AEF25B6E"/>
  </w:style>
  <w:style w:type="paragraph" w:customStyle="1" w:styleId="9D1C597AC636404492D539D1319B8D16">
    <w:name w:val="9D1C597AC636404492D539D1319B8D16"/>
  </w:style>
  <w:style w:type="paragraph" w:customStyle="1" w:styleId="35D70F8D622046099254C8562E890AF6">
    <w:name w:val="35D70F8D622046099254C8562E890AF6"/>
  </w:style>
  <w:style w:type="paragraph" w:customStyle="1" w:styleId="DDC2B97842B14AA4B617AE7CBFFB5C7C">
    <w:name w:val="DDC2B97842B14AA4B617AE7CBFFB5C7C"/>
  </w:style>
  <w:style w:type="paragraph" w:customStyle="1" w:styleId="82B221AE5DF44DE2946376B749689573">
    <w:name w:val="82B221AE5DF44DE2946376B749689573"/>
  </w:style>
  <w:style w:type="paragraph" w:customStyle="1" w:styleId="5FBE573F72014EF4BDFFCD77F5386C3B">
    <w:name w:val="5FBE573F72014EF4BDFFCD77F5386C3B"/>
  </w:style>
  <w:style w:type="paragraph" w:customStyle="1" w:styleId="28CE85C71A3846A886E2E8153C0E0F45">
    <w:name w:val="28CE85C71A3846A886E2E8153C0E0F45"/>
  </w:style>
  <w:style w:type="paragraph" w:customStyle="1" w:styleId="FAB2D3EBC0C34CB1A0DA3B1F869CE7CB">
    <w:name w:val="FAB2D3EBC0C34CB1A0DA3B1F869CE7CB"/>
  </w:style>
  <w:style w:type="paragraph" w:customStyle="1" w:styleId="DBEB8A42BF0B444E80BF4B4F20927D97">
    <w:name w:val="DBEB8A42BF0B444E80BF4B4F20927D97"/>
  </w:style>
  <w:style w:type="paragraph" w:customStyle="1" w:styleId="5707E378ACF6458BB635948C558FD408">
    <w:name w:val="5707E378ACF6458BB635948C558FD408"/>
  </w:style>
  <w:style w:type="paragraph" w:customStyle="1" w:styleId="537D5A73B7E7490DAE6371CA438CBDF4">
    <w:name w:val="537D5A73B7E7490DAE6371CA438CBDF4"/>
  </w:style>
  <w:style w:type="paragraph" w:customStyle="1" w:styleId="8283B0AA1ACB4F52AF74BC96E499898E">
    <w:name w:val="8283B0AA1ACB4F52AF74BC96E499898E"/>
  </w:style>
  <w:style w:type="paragraph" w:customStyle="1" w:styleId="CA6D4CE18CF049A28D53E92E21B488B0">
    <w:name w:val="CA6D4CE18CF049A28D53E92E21B488B0"/>
  </w:style>
  <w:style w:type="paragraph" w:customStyle="1" w:styleId="ED9AAD5084DA4FD3A6E10890240071B3">
    <w:name w:val="ED9AAD5084DA4FD3A6E10890240071B3"/>
  </w:style>
  <w:style w:type="paragraph" w:customStyle="1" w:styleId="65EFCC116A254CEB810C59B50F2CC442">
    <w:name w:val="65EFCC116A254CEB810C59B50F2CC442"/>
  </w:style>
  <w:style w:type="paragraph" w:customStyle="1" w:styleId="CE8977B13C99427D8B5D6693957C03DC">
    <w:name w:val="CE8977B13C99427D8B5D6693957C03DC"/>
  </w:style>
  <w:style w:type="paragraph" w:customStyle="1" w:styleId="E9C8A29C3A9847DABDEF7EBC62A778D0">
    <w:name w:val="E9C8A29C3A9847DABDEF7EBC62A778D0"/>
  </w:style>
  <w:style w:type="paragraph" w:customStyle="1" w:styleId="099F646FC21C47A4B387E6DC3263956C">
    <w:name w:val="099F646FC21C47A4B387E6DC3263956C"/>
  </w:style>
  <w:style w:type="paragraph" w:customStyle="1" w:styleId="ECD2427C86CE4AC291C7C63DEA350796">
    <w:name w:val="ECD2427C86CE4AC291C7C63DEA350796"/>
  </w:style>
  <w:style w:type="paragraph" w:customStyle="1" w:styleId="4B6481E9183E480AA579AC5F635AECDD">
    <w:name w:val="4B6481E9183E480AA579AC5F635AECDD"/>
  </w:style>
  <w:style w:type="paragraph" w:customStyle="1" w:styleId="90035D4AC5B94853A3ABE53526C7AEF9">
    <w:name w:val="90035D4AC5B94853A3ABE53526C7AEF9"/>
  </w:style>
  <w:style w:type="paragraph" w:customStyle="1" w:styleId="1E45DDED96E64D6CBA4DF49E3A8923E5">
    <w:name w:val="1E45DDED96E64D6CBA4DF49E3A8923E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E7B5C92804C466AB7FC74BF57DD171A">
    <w:name w:val="FE7B5C92804C466AB7FC74BF57DD171A"/>
  </w:style>
  <w:style w:type="paragraph" w:customStyle="1" w:styleId="163940881B0949B48B2FB2413CCA9B0F">
    <w:name w:val="163940881B0949B48B2FB2413CCA9B0F"/>
    <w:rsid w:val="00425D62"/>
  </w:style>
  <w:style w:type="paragraph" w:customStyle="1" w:styleId="327DF7126AA0485587C4D76724193B73">
    <w:name w:val="327DF7126AA0485587C4D76724193B73"/>
    <w:rsid w:val="00794D01"/>
  </w:style>
  <w:style w:type="paragraph" w:customStyle="1" w:styleId="180D9AD68FD5476689DA0FA0E6D0E9F0">
    <w:name w:val="180D9AD68FD5476689DA0FA0E6D0E9F0"/>
    <w:rsid w:val="007C61CE"/>
  </w:style>
  <w:style w:type="paragraph" w:customStyle="1" w:styleId="D47DB342B60849189EE04D1F66FC5C83">
    <w:name w:val="D47DB342B60849189EE04D1F66FC5C83"/>
    <w:rsid w:val="007C61CE"/>
  </w:style>
  <w:style w:type="paragraph" w:customStyle="1" w:styleId="7AA3C1F517724FEB8FBD19177CD76496">
    <w:name w:val="7AA3C1F517724FEB8FBD19177CD76496"/>
    <w:rsid w:val="007C61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purl.org/dc/elements/1.1/"/>
    <ds:schemaRef ds:uri="http://schemas.openxmlformats.org/package/2006/metadata/core-properties"/>
    <ds:schemaRef ds:uri="16c05727-aa75-4e4a-9b5f-8a80a1165891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71af3243-3dd4-4a8d-8c0d-dd76da1f02a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CA3B07-3CD0-44EE-A5A0-15412182A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2024-01-09T14:04:00Z</dcterms:created>
  <dcterms:modified xsi:type="dcterms:W3CDTF">2024-12-19T06:36:00Z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